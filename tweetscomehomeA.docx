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7" w:rsidRPr="006F1746" w:rsidRDefault="002E57F7" w:rsidP="002E57F7">
      <w:pPr>
        <w:pStyle w:val="Title"/>
        <w:rPr>
          <w:b/>
        </w:rPr>
      </w:pPr>
      <w:r w:rsidRPr="006F1746">
        <w:rPr>
          <w:b/>
        </w:rPr>
        <w:t>#</w:t>
      </w:r>
      <w:r w:rsidR="0059749F" w:rsidRPr="006F1746">
        <w:rPr>
          <w:b/>
        </w:rPr>
        <w:t>tweetscomehome</w:t>
      </w:r>
    </w:p>
    <w:p w:rsidR="002E57F7" w:rsidRDefault="002E57F7" w:rsidP="002E57F7">
      <w:r>
        <w:t xml:space="preserve">Using tweets to understand </w:t>
      </w:r>
      <w:r w:rsidR="0059749F">
        <w:t>the city we live in</w:t>
      </w:r>
    </w:p>
    <w:p w:rsidR="00515946" w:rsidRDefault="002E57F7" w:rsidP="00DC4F8C">
      <w:pPr>
        <w:spacing w:after="0" w:line="240" w:lineRule="auto"/>
      </w:pPr>
      <w:r>
        <w:t>By Nelson Auner</w:t>
      </w:r>
    </w:p>
    <w:p w:rsidR="00DC4F8C" w:rsidRDefault="00DC4F8C" w:rsidP="00DC4F8C">
      <w:pPr>
        <w:spacing w:after="0" w:line="240" w:lineRule="auto"/>
      </w:pPr>
      <w:r w:rsidRPr="00DC4F8C">
        <w:rPr>
          <w:color w:val="808080" w:themeColor="background1" w:themeShade="80"/>
        </w:rPr>
        <w:t>nelsonauner.com</w:t>
      </w:r>
      <w:r w:rsidR="00515946">
        <w:rPr>
          <w:color w:val="808080" w:themeColor="background1" w:themeShade="80"/>
        </w:rPr>
        <w:t>/tweetscomehome</w:t>
      </w:r>
    </w:p>
    <w:p w:rsidR="00DC4F8C" w:rsidRDefault="00EC6DEF" w:rsidP="00DC4F8C">
      <w:pPr>
        <w:pStyle w:val="Heading1"/>
      </w:pPr>
      <w:r>
        <w:t>What is</w:t>
      </w:r>
      <w:r w:rsidR="004E0D28">
        <w:t xml:space="preserve"> </w:t>
      </w:r>
      <w:r w:rsidR="004E0D28" w:rsidRPr="006F1746">
        <w:rPr>
          <w:b/>
        </w:rPr>
        <w:t>#</w:t>
      </w:r>
      <w:r w:rsidR="00515946" w:rsidRPr="006F1746">
        <w:rPr>
          <w:b/>
        </w:rPr>
        <w:t>tweetscomehome</w:t>
      </w:r>
      <w:r w:rsidR="004E0D28" w:rsidRPr="006F1746">
        <w:rPr>
          <w:b/>
        </w:rPr>
        <w:t>?</w:t>
      </w:r>
    </w:p>
    <w:p w:rsidR="00EC6DEF" w:rsidRDefault="00EC6DEF" w:rsidP="00DC4F8C"/>
    <w:p w:rsidR="00EC6DEF" w:rsidRDefault="00EC6DEF" w:rsidP="00DC4F8C">
      <w:r>
        <w:rPr>
          <w:noProof/>
          <w:lang w:eastAsia="ko-KR"/>
        </w:rPr>
        <w:drawing>
          <wp:inline distT="0" distB="0" distL="0" distR="0">
            <wp:extent cx="5052060" cy="2256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Tweet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01" cy="22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EF" w:rsidRDefault="00EC6DEF" w:rsidP="00DC4F8C">
      <w:r>
        <w:t>It’s time we harness twitter to understand how and why people feel about where they live.</w:t>
      </w:r>
      <w:r>
        <w:t xml:space="preserve"> </w:t>
      </w:r>
      <w:r w:rsidRPr="006F1746">
        <w:rPr>
          <w:b/>
        </w:rPr>
        <w:t>#tweetscomehome</w:t>
      </w:r>
      <w:r>
        <w:t xml:space="preserve"> is a web-based visualization tool </w:t>
      </w:r>
      <w:r>
        <w:t xml:space="preserve">that aggregates, analyzes, and plots </w:t>
      </w:r>
      <w:r w:rsidR="00B25023">
        <w:rPr>
          <w:b/>
        </w:rPr>
        <w:t>twitter data</w:t>
      </w:r>
      <w:r>
        <w:t xml:space="preserve"> and </w:t>
      </w:r>
      <w:r w:rsidRPr="00EC6DEF">
        <w:rPr>
          <w:b/>
        </w:rPr>
        <w:t>real estate prices</w:t>
      </w:r>
      <w:r>
        <w:t xml:space="preserve"> across London to find neighborhood trends and issues relevant to </w:t>
      </w:r>
      <w:r w:rsidR="004B5D93">
        <w:t>businesses and local government</w:t>
      </w:r>
    </w:p>
    <w:p w:rsidR="00EC6DEF" w:rsidRDefault="00EC6DEF" w:rsidP="00DC4F8C"/>
    <w:p w:rsidR="00EC6DEF" w:rsidRDefault="00EC6DEF" w:rsidP="00DC4F8C">
      <w:r>
        <w:t xml:space="preserve">[GRAPH OF HOUSING PRICES AND TWITTER VOLUME] </w:t>
      </w:r>
      <w:bookmarkStart w:id="0" w:name="_GoBack"/>
      <w:bookmarkEnd w:id="0"/>
    </w:p>
    <w:p w:rsidR="004B5D93" w:rsidRDefault="004B5D93" w:rsidP="00DC4F8C"/>
    <w:p w:rsidR="004B5D93" w:rsidRDefault="004B5D93" w:rsidP="00DC4F8C">
      <w:r>
        <w:t xml:space="preserve">The site is hosted completely on github and uses various interfaces to google map’s API to synthesize and plot trending tweets-and housing trends. The main data was parsed on a powerful 8-core linux virtual machine, and some of the interactive elements are rendered on the user’s browser through javascript. </w:t>
      </w:r>
    </w:p>
    <w:p w:rsidR="004B5D93" w:rsidRDefault="004B5D93" w:rsidP="00DC4F8C">
      <w:r>
        <w:t xml:space="preserve">To connect tweets with real estate prices, we use cutting-edge machine learning algorithms, namely, the gamma lasso, which allows a quick and robust inference between housing prices and the contents of nearby tweets. The </w:t>
      </w:r>
    </w:p>
    <w:p w:rsidR="00B25023" w:rsidRDefault="00B25023" w:rsidP="00893AFC">
      <w:pPr>
        <w:pStyle w:val="Heading1"/>
      </w:pPr>
      <w:r>
        <w:t>Next steps for</w:t>
      </w:r>
      <w:r w:rsidR="00F7720A">
        <w:t xml:space="preserve"> </w:t>
      </w:r>
      <w:r w:rsidR="00F7720A" w:rsidRPr="006F1746">
        <w:rPr>
          <w:b/>
        </w:rPr>
        <w:t>#</w:t>
      </w:r>
      <w:r w:rsidR="006F1746" w:rsidRPr="006F1746">
        <w:rPr>
          <w:b/>
        </w:rPr>
        <w:t>tweetscomehome</w:t>
      </w:r>
    </w:p>
    <w:p w:rsidR="00B25023" w:rsidRDefault="00B25023" w:rsidP="00B25023"/>
    <w:p w:rsidR="00B25023" w:rsidRPr="00B25023" w:rsidRDefault="00B25023" w:rsidP="00B25023">
      <w:r>
        <w:t xml:space="preserve">We hope that you’re as excited about </w:t>
      </w:r>
      <w:r w:rsidRPr="00B25023">
        <w:rPr>
          <w:b/>
        </w:rPr>
        <w:t>#tweetscomehome</w:t>
      </w:r>
      <w:r>
        <w:rPr>
          <w:b/>
        </w:rPr>
        <w:t xml:space="preserve"> </w:t>
      </w:r>
      <w:r>
        <w:t xml:space="preserve">as we are. There’s limitless potention, from </w:t>
      </w:r>
    </w:p>
    <w:p w:rsidR="00893AFC" w:rsidRPr="00B25023" w:rsidRDefault="00893AFC" w:rsidP="00893AFC">
      <w:pPr>
        <w:pStyle w:val="Heading1"/>
        <w:rPr>
          <w:b/>
        </w:rPr>
      </w:pPr>
      <w:r>
        <w:t>Q</w:t>
      </w:r>
      <w:r w:rsidR="00B25023">
        <w:t xml:space="preserve">uestions about </w:t>
      </w:r>
      <w:r w:rsidR="00B25023">
        <w:rPr>
          <w:b/>
        </w:rPr>
        <w:t>#tweetscomehome?</w:t>
      </w:r>
    </w:p>
    <w:p w:rsidR="00893AFC" w:rsidRPr="00893AFC" w:rsidRDefault="00893AFC" w:rsidP="00893AFC">
      <w:r>
        <w:t>The creator can be reached at nelson@nelsonauner.com</w:t>
      </w:r>
    </w:p>
    <w:p w:rsidR="00893AFC" w:rsidRDefault="00893AFC"/>
    <w:sectPr w:rsidR="00893AFC" w:rsidSect="006F1746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E21" w:rsidRDefault="00323E21" w:rsidP="004E0D28">
      <w:pPr>
        <w:spacing w:after="0" w:line="240" w:lineRule="auto"/>
      </w:pPr>
      <w:r>
        <w:separator/>
      </w:r>
    </w:p>
  </w:endnote>
  <w:endnote w:type="continuationSeparator" w:id="0">
    <w:p w:rsidR="00323E21" w:rsidRDefault="00323E21" w:rsidP="004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E21" w:rsidRDefault="00323E21" w:rsidP="004E0D28">
      <w:pPr>
        <w:spacing w:after="0" w:line="240" w:lineRule="auto"/>
      </w:pPr>
      <w:r>
        <w:separator/>
      </w:r>
    </w:p>
  </w:footnote>
  <w:footnote w:type="continuationSeparator" w:id="0">
    <w:p w:rsidR="00323E21" w:rsidRDefault="00323E21" w:rsidP="004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0376"/>
    <w:multiLevelType w:val="hybridMultilevel"/>
    <w:tmpl w:val="D7D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F7"/>
    <w:rsid w:val="002716A6"/>
    <w:rsid w:val="002E57F7"/>
    <w:rsid w:val="00323E21"/>
    <w:rsid w:val="004B5D93"/>
    <w:rsid w:val="004E0D28"/>
    <w:rsid w:val="00510333"/>
    <w:rsid w:val="00515946"/>
    <w:rsid w:val="005264F1"/>
    <w:rsid w:val="0056325A"/>
    <w:rsid w:val="0059749F"/>
    <w:rsid w:val="006B6974"/>
    <w:rsid w:val="006F1746"/>
    <w:rsid w:val="00893AFC"/>
    <w:rsid w:val="00936DBA"/>
    <w:rsid w:val="00A36750"/>
    <w:rsid w:val="00A75175"/>
    <w:rsid w:val="00B25023"/>
    <w:rsid w:val="00DB1881"/>
    <w:rsid w:val="00DC4F8C"/>
    <w:rsid w:val="00EC6DEF"/>
    <w:rsid w:val="00F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766B4-9984-4F0D-8611-1AF56433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0D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D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0D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_aun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0AA37F-2343-4BC6-B092-35DBCA9D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 Auner</dc:creator>
  <cp:keywords/>
  <cp:lastModifiedBy>Nelson Auner</cp:lastModifiedBy>
  <cp:revision>4</cp:revision>
  <cp:lastPrinted>2014-11-23T22:47:00Z</cp:lastPrinted>
  <dcterms:created xsi:type="dcterms:W3CDTF">2014-11-23T23:15:00Z</dcterms:created>
  <dcterms:modified xsi:type="dcterms:W3CDTF">2014-11-23T23:28:00Z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